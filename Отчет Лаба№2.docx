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Институт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Pr="007230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информационных и вычислительных технологий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Кафедра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Pr="007230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Управления и интеллектуальных технологий</w:t>
      </w: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A3C34" w:rsidRPr="00D264D0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</w:pPr>
      <w:r w:rsidRPr="00D264D0"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  <w:t>Отчёт по лабораторной работе № 2</w:t>
      </w:r>
    </w:p>
    <w:p w:rsidR="006A3C34" w:rsidRPr="00D264D0" w:rsidRDefault="006A3C34" w:rsidP="00D264D0">
      <w:pPr>
        <w:pStyle w:val="Heading1"/>
        <w:jc w:val="center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  <w:shd w:val="clear" w:color="auto" w:fill="FFFFFF"/>
        </w:rPr>
        <w:t>По курсу «</w:t>
      </w:r>
      <w:r w:rsidRPr="00D264D0">
        <w:rPr>
          <w:color w:val="000000"/>
          <w:sz w:val="40"/>
          <w:szCs w:val="40"/>
        </w:rPr>
        <w:t>Разработка ПО систем управления»</w:t>
      </w:r>
    </w:p>
    <w:p w:rsidR="006A3C34" w:rsidRPr="00E3716E" w:rsidRDefault="006A3C34" w:rsidP="00D264D0">
      <w:pPr>
        <w:pStyle w:val="Heading1"/>
        <w:jc w:val="center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</w:rPr>
        <w:t>«Система контроля версий Git»</w:t>
      </w:r>
    </w:p>
    <w:p w:rsidR="006A3C34" w:rsidRPr="007230DC" w:rsidRDefault="006A3C34" w:rsidP="00D264D0">
      <w:pPr>
        <w:pStyle w:val="Heading1"/>
        <w:jc w:val="center"/>
        <w:rPr>
          <w:color w:val="000000"/>
          <w:sz w:val="28"/>
          <w:szCs w:val="28"/>
        </w:rPr>
      </w:pPr>
    </w:p>
    <w:p w:rsidR="006A3C34" w:rsidRPr="007230DC" w:rsidRDefault="006A3C34" w:rsidP="00D264D0">
      <w:pPr>
        <w:pStyle w:val="Heading1"/>
        <w:jc w:val="center"/>
        <w:rPr>
          <w:b w:val="0"/>
          <w:color w:val="000000"/>
          <w:sz w:val="28"/>
          <w:szCs w:val="28"/>
        </w:rPr>
      </w:pPr>
    </w:p>
    <w:p w:rsidR="006A3C34" w:rsidRPr="007230DC" w:rsidRDefault="006A3C34" w:rsidP="00D264D0">
      <w:pPr>
        <w:pStyle w:val="Heading1"/>
        <w:jc w:val="center"/>
        <w:rPr>
          <w:b w:val="0"/>
          <w:color w:val="000000"/>
          <w:sz w:val="28"/>
          <w:szCs w:val="28"/>
        </w:rPr>
      </w:pPr>
    </w:p>
    <w:p w:rsidR="006A3C34" w:rsidRPr="007230DC" w:rsidRDefault="006A3C34" w:rsidP="00D264D0">
      <w:pPr>
        <w:pStyle w:val="Heading1"/>
        <w:rPr>
          <w:b w:val="0"/>
          <w:color w:val="000000"/>
          <w:sz w:val="28"/>
          <w:szCs w:val="28"/>
        </w:rPr>
      </w:pPr>
    </w:p>
    <w:p w:rsidR="006A3C34" w:rsidRPr="007230DC" w:rsidRDefault="006A3C34" w:rsidP="00D264D0">
      <w:pPr>
        <w:pStyle w:val="Heading1"/>
        <w:rPr>
          <w:b w:val="0"/>
          <w:color w:val="000000"/>
          <w:sz w:val="28"/>
          <w:szCs w:val="28"/>
        </w:rPr>
      </w:pPr>
    </w:p>
    <w:p w:rsidR="006A3C34" w:rsidRPr="007230DC" w:rsidRDefault="006A3C34" w:rsidP="00D264D0">
      <w:pPr>
        <w:pStyle w:val="Heading1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  <w:r>
        <w:rPr>
          <w:b w:val="0"/>
          <w:color w:val="000000"/>
          <w:sz w:val="28"/>
          <w:szCs w:val="28"/>
        </w:rPr>
        <w:t>:</w:t>
      </w:r>
    </w:p>
    <w:p w:rsidR="006A3C34" w:rsidRPr="00DC60FF" w:rsidRDefault="006A3C34" w:rsidP="00D264D0">
      <w:pPr>
        <w:pStyle w:val="Heading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Каюк М.А.</w:t>
      </w:r>
    </w:p>
    <w:p w:rsidR="006A3C34" w:rsidRPr="007230DC" w:rsidRDefault="006A3C34" w:rsidP="00D264D0">
      <w:pPr>
        <w:pStyle w:val="Heading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  <w:r>
        <w:rPr>
          <w:b w:val="0"/>
          <w:color w:val="000000"/>
          <w:sz w:val="28"/>
          <w:szCs w:val="28"/>
        </w:rPr>
        <w:t>:</w:t>
      </w:r>
    </w:p>
    <w:p w:rsidR="006A3C34" w:rsidRPr="007230DC" w:rsidRDefault="006A3C34" w:rsidP="00D264D0">
      <w:pPr>
        <w:pStyle w:val="Heading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6A3C34" w:rsidRPr="007230DC" w:rsidRDefault="006A3C34" w:rsidP="00D264D0">
      <w:pPr>
        <w:pStyle w:val="Heading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  <w:r>
        <w:rPr>
          <w:b w:val="0"/>
          <w:color w:val="000000"/>
          <w:sz w:val="28"/>
          <w:szCs w:val="28"/>
        </w:rPr>
        <w:t>.</w:t>
      </w:r>
    </w:p>
    <w:p w:rsidR="006A3C34" w:rsidRPr="00D264D0" w:rsidRDefault="006A3C34" w:rsidP="00D264D0">
      <w:pPr>
        <w:pStyle w:val="Heading1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</w:rPr>
        <w:t>Цель работы</w:t>
      </w:r>
    </w:p>
    <w:p w:rsidR="006A3C34" w:rsidRDefault="006A3C34" w:rsidP="00D264D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6A3C34" w:rsidRDefault="006A3C34" w:rsidP="00D264D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участвовать в командной разработке, используя конкретную СКВ — Git, а также популярный хостинг репозитариев — GitHub.</w:t>
      </w:r>
    </w:p>
    <w:p w:rsidR="006A3C34" w:rsidRPr="007230DC" w:rsidRDefault="006A3C34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808080"/>
          <w:sz w:val="28"/>
          <w:szCs w:val="28"/>
        </w:rPr>
      </w:pPr>
    </w:p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Default="006A3C34"/>
    <w:p w:rsidR="006A3C34" w:rsidRPr="00E3716E" w:rsidRDefault="006A3C34"/>
    <w:p w:rsidR="006A3C34" w:rsidRDefault="006A3C34"/>
    <w:p w:rsidR="006A3C34" w:rsidRPr="00D264D0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40"/>
          <w:szCs w:val="40"/>
          <w:lang w:val="en-US"/>
        </w:rPr>
      </w:pPr>
      <w:smartTag w:uri="urn:schemas-microsoft-com:office:smarttags" w:element="place">
        <w:smartTag w:uri="urn:schemas-microsoft-com:office:smarttags" w:element="City">
          <w:r w:rsidRPr="00D264D0">
            <w:rPr>
              <w:rFonts w:ascii="Lucida Console" w:hAnsi="Lucida Console" w:cs="Lucida Console"/>
              <w:b/>
              <w:sz w:val="40"/>
              <w:szCs w:val="40"/>
              <w:lang w:val="en-US"/>
            </w:rPr>
            <w:t>Alice</w:t>
          </w:r>
        </w:smartTag>
      </w:smartTag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6A3C34" w:rsidRDefault="006A3C34" w:rsidP="00EE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ls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</w:t>
      </w:r>
    </w:p>
    <w:p w:rsidR="006A3C34" w:rsidRPr="00EE7DF2" w:rsidRDefault="006A3C34" w:rsidP="00EE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/*просмотрели файлы в рабочем каталоге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 xml:space="preserve">ничего не вывелось, так как в катлоге 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пусто</w:t>
      </w:r>
      <w:r w:rsidRPr="00C532E9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>*/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mkdir </w:t>
      </w:r>
      <w:smartTag w:uri="urn:schemas-microsoft-com:office:smarttags" w:element="place">
        <w:smartTag w:uri="urn:schemas-microsoft-com:office:smarttags" w:element="City">
          <w:r w:rsidRPr="00E3716E">
            <w:rPr>
              <w:rFonts w:ascii="Lucida Console" w:hAnsi="Lucida Console" w:cs="Lucida Console"/>
              <w:sz w:val="18"/>
              <w:szCs w:val="18"/>
              <w:lang w:val="en-US"/>
            </w:rPr>
            <w:t>alice</w:t>
          </w:r>
        </w:smartTag>
      </w:smartTag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EE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Алисы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mkdir bob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Боба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EE7DF2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alice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//перешли в каталог Алисы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mkdir project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/>
          <w:sz w:val="18"/>
          <w:szCs w:val="18"/>
          <w:u w:val="single"/>
          <w:lang w:val="en-US"/>
        </w:rPr>
        <w:t xml:space="preserve"> project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EE7DF2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//перешли в каталог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перешли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уровень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выше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2/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//перешли обратно в каталог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init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C:/Users/Zver/Desktop/lab2/alice/project/.git/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инициализировали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репозитарий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ls</w:t>
      </w:r>
      <w:r w:rsidRPr="00EE7DF2">
        <w:rPr>
          <w:rFonts w:ascii="Lucida Console" w:hAnsi="Lucida Console" w:cs="Lucida Console"/>
          <w:sz w:val="18"/>
          <w:szCs w:val="18"/>
        </w:rPr>
        <w:t xml:space="preserve"> -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color w:val="6060FF"/>
          <w:sz w:val="18"/>
          <w:szCs w:val="18"/>
        </w:rPr>
        <w:t>.</w:t>
      </w:r>
      <w:r w:rsidRPr="00E3716E">
        <w:rPr>
          <w:rFonts w:ascii="Lucida Console" w:hAnsi="Lucida Console" w:cs="Lucida Console"/>
          <w:color w:val="6060FF"/>
          <w:sz w:val="18"/>
          <w:szCs w:val="18"/>
          <w:lang w:val="en-US"/>
        </w:rPr>
        <w:t>git</w:t>
      </w:r>
      <w:r w:rsidRPr="00EE7DF2">
        <w:rPr>
          <w:rFonts w:ascii="Lucida Console" w:hAnsi="Lucida Console" w:cs="Lucida Console"/>
          <w:sz w:val="18"/>
          <w:szCs w:val="18"/>
        </w:rPr>
        <w:t>/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папку, в которой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хранит данные 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config user.name 'Alice (KitayskiyAS)'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config user.email 'alice@example.com'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настроили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репозитарий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ветке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мастер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 commits yet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коммитов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еще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нет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Файлы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,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которые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                                                                                                 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отслеживаются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*/ 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C532E9">
        <w:rPr>
          <w:rFonts w:ascii="Lucida Console" w:hAnsi="Lucida Console" w:cs="Lucida Console"/>
          <w:sz w:val="18"/>
          <w:szCs w:val="18"/>
        </w:rPr>
        <w:t>.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cpp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отслеживаемые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  <w:r w:rsidRPr="00EE7D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main.cpp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добавлен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                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отслеживаемые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*/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&gt;..."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include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in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what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will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Остальные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файлы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по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-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прежнему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отслеживаются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*/           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r w:rsidRPr="00C532E9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заготовка программы'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5eccbb7]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9 insertions(+)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project.cbp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warning: LF will be replaced by CRLF in project.cbp.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//добавили файл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в индекс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git commit -m 'build: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[master aca0294]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42 insertions(+)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project.cbp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r w:rsidRPr="00EE7DF2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/                                                          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r w:rsidRPr="00C532E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/                                                          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//файла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больше нет в неотслеживаемых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r w:rsidRPr="00C532E9"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main</w:t>
      </w:r>
      <w:r w:rsidRPr="00C532E9">
        <w:rPr>
          <w:rFonts w:ascii="Lucida Console" w:hAnsi="Lucida Console" w:cs="Lucida Console"/>
          <w:color w:val="BF0000"/>
          <w:sz w:val="18"/>
          <w:szCs w:val="18"/>
        </w:rPr>
        <w:t>.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cpp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BF0000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//В отличие от предыдущих действий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, он был изменен, но эти изменения не зафиксированы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1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способ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: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C532E9">
        <w:rPr>
          <w:rFonts w:ascii="Lucida Console" w:hAnsi="Lucida Console" w:cs="Lucida Console"/>
          <w:sz w:val="18"/>
          <w:szCs w:val="18"/>
        </w:rPr>
        <w:t>.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cpp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//выбрали файлы, изменения которых должны войти в коммит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input a b'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&gt; "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6a10db5] code: input a b'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>//</w:t>
      </w:r>
      <w:r>
        <w:rPr>
          <w:rFonts w:ascii="Lucida Console" w:hAnsi="Lucida Console" w:cs="Lucida Console"/>
          <w:sz w:val="18"/>
          <w:szCs w:val="18"/>
        </w:rPr>
        <w:t>создали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коммит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вводом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а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2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способ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: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C532E9">
        <w:rPr>
          <w:rFonts w:ascii="Lucida Console" w:hAnsi="Lucida Console" w:cs="Lucida Console"/>
          <w:sz w:val="18"/>
          <w:szCs w:val="18"/>
        </w:rPr>
        <w:t xml:space="preserve"> -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u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//добавили в индекс изменения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a+b"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93a8fa4] code: a+b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суммов а и б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3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способ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: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-a -m "code: a-b"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a505745]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//добавили в индекс все изменения и сделали коммит с разностью а и б в один шаг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//файл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bin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больше не отображается, так как был занесен в список игнорируемых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.gitignore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игнорируемые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obj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.gitignore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git"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f9920cc] 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create mode 100644 .gitignore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файлом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gitignore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рабочее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дерево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чистое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alice@example.com                                      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6a10db51371b9c7cf291be9651ba84b351dc2e90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20:15:28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input a b'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>//</w:t>
      </w:r>
      <w:r>
        <w:rPr>
          <w:rFonts w:ascii="Lucida Console" w:hAnsi="Lucida Console" w:cs="Lucida Console"/>
          <w:sz w:val="18"/>
          <w:szCs w:val="18"/>
        </w:rPr>
        <w:t>просмотрели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журнал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репозитария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--stat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хэш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>alice@example.com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автор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</w:t>
      </w:r>
      <w:r w:rsidRPr="00EE7DF2">
        <w:rPr>
          <w:rFonts w:ascii="Lucida Console" w:hAnsi="Lucida Console" w:cs="Lucida Console"/>
          <w:sz w:val="18"/>
          <w:szCs w:val="18"/>
        </w:rPr>
        <w:t xml:space="preserve">: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Thu</w:t>
      </w:r>
      <w:r w:rsidRPr="00EE7DF2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Mar</w:t>
      </w:r>
      <w:r w:rsidRPr="00EE7DF2">
        <w:rPr>
          <w:rFonts w:ascii="Lucida Console" w:hAnsi="Lucida Console" w:cs="Lucida Console"/>
          <w:sz w:val="18"/>
          <w:szCs w:val="18"/>
        </w:rPr>
        <w:t xml:space="preserve"> 26 20:33:46 2020 +0300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/*дата и время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создания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*/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.gitignore | 2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файлы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,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измененные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коммитах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--oneline --decorate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aca0294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color w:val="BFBF00"/>
          <w:sz w:val="18"/>
          <w:szCs w:val="18"/>
        </w:rPr>
        <w:t>5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eccbb</w:t>
      </w:r>
      <w:r w:rsidRPr="00C532E9">
        <w:rPr>
          <w:rFonts w:ascii="Lucida Console" w:hAnsi="Lucida Console" w:cs="Lucida Console"/>
          <w:color w:val="BFBF00"/>
          <w:sz w:val="18"/>
          <w:szCs w:val="18"/>
        </w:rPr>
        <w:t>7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C532E9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коммиты в компактном виде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--oneline --decorate --all --graph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ветки в компактном виде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2/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C532E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C532E9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 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6a10db51371b9c7cf291be9651ba84b351dc2e90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20:15:28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input a b'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5eccbb79aa077eab7231a26e549e1824db056085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26 19:58:29 2020 +0300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code: заготовка программы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коммиты, затрагивающие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2/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C532E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Pr="00C532E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Pr="00C532E9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--grep "code:"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6a10db51371b9c7cf291be9651ba84b351dc2e90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20:15:28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input a b'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коммиты с темой “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code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:”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--grep "build:"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aca029436babe49ee4ed8b466593ef738c944464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19:59:41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темой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build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 project.cbp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aca029436babe49ee4ed8b466593ef738c944464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19:59:41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,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затрагивающий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project.cbp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show HEAD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532E9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C532E9">
        <w:rPr>
          <w:rFonts w:ascii="Lucida Console" w:hAnsi="Lucida Console" w:cs="Lucida Console"/>
          <w:b/>
          <w:bCs/>
          <w:sz w:val="18"/>
          <w:szCs w:val="18"/>
        </w:rPr>
        <w:t>/.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C532E9"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bin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текущий коммит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show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532E9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C532E9">
        <w:rPr>
          <w:rFonts w:ascii="Lucida Console" w:hAnsi="Lucida Console" w:cs="Lucida Console"/>
          <w:b/>
          <w:bCs/>
          <w:sz w:val="18"/>
          <w:szCs w:val="18"/>
        </w:rPr>
        <w:t>/.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C532E9"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bin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последний коммит по имени ветви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show f9920cc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C532E9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C532E9">
        <w:rPr>
          <w:rFonts w:ascii="Lucida Console" w:hAnsi="Lucida Console" w:cs="Lucida Console"/>
          <w:b/>
          <w:bCs/>
          <w:sz w:val="18"/>
          <w:szCs w:val="18"/>
        </w:rPr>
        <w:t>/.</w:t>
      </w: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C532E9"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bin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532E9">
        <w:rPr>
          <w:rFonts w:ascii="Lucida Console" w:hAnsi="Lucida Console" w:cs="Lucida Console"/>
          <w:color w:val="00BF00"/>
          <w:sz w:val="18"/>
          <w:szCs w:val="18"/>
        </w:rPr>
        <w:t>+/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последний коммит по хэшу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show HEAD~1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6de6dd2..5371b30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предыдущий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show a505745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6de6dd2..5371b30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просмотрели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пре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дыдущий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по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хэшу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5371b30..fbd9488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-8,6 +8,7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cout &lt;&lt; "A + B = " &lt;&lt; a + b &lt;&lt; '\n'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EE7DF2">
        <w:rPr>
          <w:rFonts w:ascii="Lucida Console" w:hAnsi="Lucida Console" w:cs="Lucida Console"/>
          <w:color w:val="BF0000"/>
          <w:sz w:val="18"/>
          <w:szCs w:val="18"/>
        </w:rPr>
        <w:t>-         &lt;&lt; "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= " &lt;&lt;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&lt;&lt; '\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n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>';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/*сбился порядок действий, но все было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                                    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color w:val="00BF00"/>
          <w:sz w:val="18"/>
          <w:szCs w:val="18"/>
        </w:rPr>
        <w:t>+         &lt;&lt; "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>'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исправлено*/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EE7DF2">
        <w:rPr>
          <w:rFonts w:ascii="Lucida Console" w:hAnsi="Lucida Console" w:cs="Lucida Console"/>
          <w:color w:val="00BF00"/>
          <w:sz w:val="18"/>
          <w:szCs w:val="18"/>
        </w:rPr>
        <w:t>+         &lt;&lt; "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>';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//добавилось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печать произведения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return</w:t>
      </w:r>
      <w:r w:rsidRPr="00C532E9">
        <w:rPr>
          <w:rFonts w:ascii="Lucida Console" w:hAnsi="Lucida Console" w:cs="Lucida Console"/>
          <w:sz w:val="18"/>
          <w:szCs w:val="18"/>
        </w:rPr>
        <w:t xml:space="preserve"> 0;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 }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изменения в рабочей копии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diff HEAD~2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6de6dd2..fbd9488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+7,8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* B = " &lt;&lt; a * b &lt;&lt; '\n';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return</w:t>
      </w:r>
      <w:r w:rsidRPr="00C532E9">
        <w:rPr>
          <w:rFonts w:ascii="Lucida Console" w:hAnsi="Lucida Console" w:cs="Lucida Console"/>
          <w:sz w:val="18"/>
          <w:szCs w:val="18"/>
        </w:rPr>
        <w:t xml:space="preserve"> 0;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 }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изменения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от указанного коммита до последнего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diff HEAD~2 HEAD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a/.gitignore b/.gitignore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b/.gitignore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6de6dd2..5371b30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cout &lt;&lt; "Enter A and B: ";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cin &gt;&gt; a &gt;&gt;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"A + B = " &lt;&lt; a + b &lt;&lt; '\n'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532E9">
        <w:rPr>
          <w:rFonts w:ascii="Lucida Console" w:hAnsi="Lucida Console" w:cs="Lucida Console"/>
          <w:sz w:val="18"/>
          <w:szCs w:val="18"/>
        </w:rPr>
        <w:t>}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разницу между двумя указанными коммитами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diff HEAD~1 HEAD~5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5371b30..b4392ec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-4,10 +4,6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int main()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"Enter A and B: ";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int a,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cin &gt;&gt; a &gt;&gt; b;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cout &lt;&lt; "A + B = " &lt;&lt; a + b &lt;&lt; '\n'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     &lt;&lt; "A - B = " &lt;&lt; a - b &lt;&lt; '\n';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cout &lt;&lt; "Hello world!" &lt;&lt; endl;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a/project.cbp b/project.cbp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deleted file mode 100644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 ad8f6e9..0000000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a/project.cbp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/dev/null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-1,42 +0,0 @@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-&lt;?xml version="1.0" encoding="UTF-8" standalone="yes" ?&gt;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/*просмотрели изменения между самым первым коммитом и коммитом , добавляющим вывод разности*/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a*b"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197f1cf] code: a*b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коммит с произведением а и б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HEAD is now at f9920cc code: git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откатили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последний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C532E9">
        <w:rPr>
          <w:rFonts w:ascii="Lucida Console" w:hAnsi="Lucida Console" w:cs="Lucida Console"/>
          <w:sz w:val="18"/>
          <w:szCs w:val="18"/>
        </w:rPr>
        <w:t xml:space="preserve"> --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C532E9">
        <w:rPr>
          <w:rFonts w:ascii="Lucida Console" w:hAnsi="Lucida Console" w:cs="Lucida Console"/>
          <w:sz w:val="18"/>
          <w:szCs w:val="18"/>
        </w:rPr>
        <w:t>.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cpp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//откатили файл с изменениями к состоянию в последнем коммите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Logon failed, use ctrl+c to cancel basic credential prompt.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Invalid username or password.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fatal: Authentication failed for 'https://github.com/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/cs-lab2.git/'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fatal: remote origin already exists.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Writing objects: 100% (18/18), 2.21 KiB | 756.00 KiB/s, done.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Total 18 (delta 2), reused 0 (delta 0), pack-reused 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Отправили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проект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origin 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 (fetch)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origin 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 (push)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тобразили адрес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fetch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//убедились, что изменений не произошло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--all --oneline --decorate --graph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//увидели, что ветка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отстает на один коммит от ветки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origin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error: Your local changes to the following files would be overwritten by merge: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main.cpp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merge.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Aborting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Updating f9920cc..864816b</w:t>
      </w:r>
    </w:p>
    <w:p w:rsidR="006A3C34" w:rsidRPr="00C532E9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C532E9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a/b"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09f033a] code: a/b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09f033add4da58ebb571a154396b450f5cbcc6e7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E7DF2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>Date:   Thu Mar 26 23:19:38 2020 +0300</w:t>
      </w:r>
    </w:p>
    <w:p w:rsidR="006A3C34" w:rsidRPr="00EE7DF2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a/b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Pr="002A1F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/cs-lab2.git'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tip of your current branch is behind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its remote counterpart. Integrate the remote changes (e.g.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'git pull ...') before pushing again.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6A3C34" w:rsidRPr="00C532E9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--all --oneline --decorate --graph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09f033a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/cs-lab2.git'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tip of your current branch is behind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its remote counterpart. Integrate the remote changes (e.g.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'git pull ...') before pushing again.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--all --oneline --decorate --graph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09f033a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/cs-lab2.git'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tip of your current branch is behind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its remote counterpart. Integrate the remote changes (e.g.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'git pull ...') before pushing again.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6A3C34" w:rsidRPr="00C532E9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reset -- hard HEAD~1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/cs-lab2.git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/cs-lab2.git'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tip of your current branch is behind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its remote counterpart. Integrate the remote changes (e.g.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'git pull ...') before pushing again.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 --all --oneline --decorate --graph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09f033a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git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a+b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build: добавлен файл проекта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code: заготовка программы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~/Desktop/lab2/alice/project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(master|MERGING)</w:t>
      </w:r>
    </w:p>
    <w:p w:rsidR="006A3C34" w:rsidRPr="00EE7DF2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6A3C34" w:rsidRDefault="006A3C34">
      <w:pPr>
        <w:rPr>
          <w:lang w:val="en-US"/>
        </w:rPr>
      </w:pPr>
    </w:p>
    <w:p w:rsidR="006A3C34" w:rsidRDefault="006A3C34">
      <w:pPr>
        <w:rPr>
          <w:lang w:val="en-US"/>
        </w:rPr>
      </w:pPr>
    </w:p>
    <w:p w:rsidR="006A3C34" w:rsidRDefault="006A3C34">
      <w:pPr>
        <w:rPr>
          <w:lang w:val="en-US"/>
        </w:rPr>
      </w:pPr>
    </w:p>
    <w:p w:rsidR="006A3C34" w:rsidRDefault="006A3C34">
      <w:pPr>
        <w:rPr>
          <w:lang w:val="en-US"/>
        </w:rPr>
      </w:pPr>
    </w:p>
    <w:p w:rsidR="006A3C34" w:rsidRDefault="006A3C34">
      <w:pPr>
        <w:rPr>
          <w:b/>
          <w:sz w:val="40"/>
          <w:szCs w:val="40"/>
          <w:lang w:val="en-US"/>
        </w:rPr>
      </w:pPr>
      <w:r w:rsidRPr="00D264D0">
        <w:rPr>
          <w:b/>
          <w:sz w:val="40"/>
          <w:szCs w:val="40"/>
          <w:lang w:val="en-US"/>
        </w:rPr>
        <w:t>Bob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clone https://github.com/</w:t>
      </w:r>
      <w:r w:rsidRPr="00C532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 project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Enumerating objects: 18, done.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Counting objects: 100% (18/18), done.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Compressing objects: 100% (14/14), done.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Total 18 (delta 2), reused 18 (delta 2), pack-reused 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Receiving objects: 100% (18/18), done.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Resolving deltas: 100% (2/2), done.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клонировали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проект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532E9">
        <w:rPr>
          <w:rFonts w:ascii="Lucida Console" w:hAnsi="Lucida Console" w:cs="Lucida Console"/>
          <w:sz w:val="18"/>
          <w:szCs w:val="18"/>
        </w:rPr>
        <w:t xml:space="preserve">$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532E9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//перешли в каталог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C:/Users/Zver/Desktop/lab2/bob/project/.git/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config user.name 'Bob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config user.email 'bob@example.com'</w:t>
      </w:r>
    </w:p>
    <w:p w:rsidR="006A3C34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lang w:val="en-US"/>
        </w:rPr>
      </w:pPr>
      <w:hyperlink r:id="rId5" w:history="1">
        <w:r w:rsidRPr="00C532E9">
          <w:rPr>
            <w:rStyle w:val="Hyperlink"/>
            <w:rFonts w:ascii="Lucida Console" w:hAnsi="Lucida Console" w:cs="Lucida Console"/>
            <w:b/>
            <w:i/>
            <w:color w:val="auto"/>
            <w:sz w:val="18"/>
            <w:szCs w:val="18"/>
            <w:lang w:val="en-US"/>
          </w:rPr>
          <w:t>//</w:t>
        </w:r>
        <w:r w:rsidRPr="00EE7DF2">
          <w:rPr>
            <w:rStyle w:val="Hyperlink"/>
            <w:rFonts w:ascii="Lucida Console" w:hAnsi="Lucida Console" w:cs="Lucida Console"/>
            <w:b/>
            <w:i/>
            <w:color w:val="auto"/>
            <w:sz w:val="18"/>
            <w:szCs w:val="18"/>
          </w:rPr>
          <w:t>настоили</w:t>
        </w:r>
      </w:hyperlink>
      <w:r w:rsidRPr="00C532E9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</w:rPr>
        <w:t>репозитарий</w:t>
      </w:r>
      <w:r w:rsidRPr="00C532E9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</w:rPr>
        <w:t>Боба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a*b"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commit -m "code: a*b"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[master 864816b] code: a*b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делали коммит с произведением а и б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864816b0b5f3d4f6de948dbb28027df7c6e1e4ea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Bob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&lt;bob@example.com&gt;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22:39:35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a*b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a+b</w:t>
      </w:r>
    </w:p>
    <w:p w:rsidR="006A3C34" w:rsidRPr="00C532E9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//убедились, что коммит сделан от имени Боба</w:t>
      </w:r>
    </w:p>
    <w:p w:rsidR="006A3C34" w:rsidRPr="00EE7DF2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git push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Writing objects: 100% (3/3), 370 bytes | 370.00 KiB/s, done.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Pr="00DC60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/cs-lab2.git</w:t>
      </w:r>
    </w:p>
    <w:p w:rsidR="006A3C34" w:rsidRPr="00C532E9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f9920cc..864816b  master -&gt; master</w:t>
      </w:r>
    </w:p>
    <w:p w:rsidR="006A3C34" w:rsidRPr="00EE7DF2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отправили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Pr="00C532E9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669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dell@DESKTOP-07DC9BK </w:t>
      </w:r>
      <w:r w:rsidRPr="008669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864816b0b5f3d4f6de948dbb28027df7c6e1e4ea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Bob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&lt;bob@example.com&gt;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22:39:35 2020 +0300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a*b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git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6A3C34" w:rsidRPr="00E3716E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r>
        <w:rPr>
          <w:rFonts w:ascii="Lucida Console" w:hAnsi="Lucida Console" w:cs="Lucida Console"/>
          <w:sz w:val="18"/>
          <w:szCs w:val="18"/>
          <w:lang w:val="en-US"/>
        </w:rPr>
        <w:t>KayukMA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26 20:19:48 2020 +0300</w:t>
      </w:r>
    </w:p>
    <w:p w:rsidR="006A3C34" w:rsidRDefault="006A3C34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3C34" w:rsidRPr="00E3716E" w:rsidRDefault="006A3C34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3C34" w:rsidRPr="00D264D0" w:rsidRDefault="006A3C34">
      <w:pPr>
        <w:rPr>
          <w:b/>
          <w:sz w:val="40"/>
          <w:szCs w:val="40"/>
          <w:lang w:val="en-US"/>
        </w:rPr>
      </w:pPr>
    </w:p>
    <w:sectPr w:rsidR="006A3C34" w:rsidRPr="00D264D0" w:rsidSect="0021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6F13"/>
    <w:multiLevelType w:val="multilevel"/>
    <w:tmpl w:val="17CA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64D0"/>
    <w:rsid w:val="00217EFF"/>
    <w:rsid w:val="002A1F0C"/>
    <w:rsid w:val="004B439D"/>
    <w:rsid w:val="005877EA"/>
    <w:rsid w:val="006A3C34"/>
    <w:rsid w:val="007230DC"/>
    <w:rsid w:val="007E489A"/>
    <w:rsid w:val="00866977"/>
    <w:rsid w:val="00A04376"/>
    <w:rsid w:val="00AF0ED3"/>
    <w:rsid w:val="00C01906"/>
    <w:rsid w:val="00C532E9"/>
    <w:rsid w:val="00D264D0"/>
    <w:rsid w:val="00DC60FF"/>
    <w:rsid w:val="00DF0980"/>
    <w:rsid w:val="00E3716E"/>
    <w:rsid w:val="00EE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FF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D26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264D0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rsid w:val="00D264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EE7DF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59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&#1085;&#1072;&#1089;&#1090;&#1086;&#1080;&#1083;&#108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313</TotalTime>
  <Pages>14</Pages>
  <Words>4178</Words>
  <Characters>23819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dell</cp:lastModifiedBy>
  <cp:revision>6</cp:revision>
  <dcterms:created xsi:type="dcterms:W3CDTF">2020-03-26T18:52:00Z</dcterms:created>
  <dcterms:modified xsi:type="dcterms:W3CDTF">2020-10-02T06:13:00Z</dcterms:modified>
</cp:coreProperties>
</file>